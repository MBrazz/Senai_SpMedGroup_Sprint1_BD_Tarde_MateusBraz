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E139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E139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E139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02676E" w:rsidP="009B5655">
      <w:pPr>
        <w:ind w:firstLine="720"/>
      </w:pPr>
      <w:r>
        <w:t>- Treinar os meus conhecimentos em SQL</w:t>
      </w:r>
    </w:p>
    <w:p w:rsidR="0002676E" w:rsidRDefault="0002676E" w:rsidP="009B5655">
      <w:pPr>
        <w:ind w:firstLine="720"/>
      </w:pPr>
      <w:r>
        <w:t xml:space="preserve">- Criar um Banco de Dados para o projeto SP Medical </w:t>
      </w:r>
      <w:proofErr w:type="spellStart"/>
      <w:r>
        <w:t>Group</w:t>
      </w:r>
      <w:proofErr w:type="spellEnd"/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02676E">
      <w:r>
        <w:t>Banco de Dados do projeto SPMG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02676E" w:rsidRDefault="0002676E">
      <w:r>
        <w:t>Etapa realizada com:</w:t>
      </w:r>
    </w:p>
    <w:p w:rsidR="008A7F37" w:rsidRDefault="0002676E">
      <w:r>
        <w:t>- Modelo Conceitual, Lógico e Físico</w:t>
      </w:r>
    </w:p>
    <w:p w:rsidR="0002676E" w:rsidRDefault="0002676E">
      <w:r>
        <w:t>- DDL, DML, DQL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02676E">
      <w:r>
        <w:t>Modelagem de Software é como um protótipo em teorias do Projeto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8F28EC">
      <w:r>
        <w:t>Serve para ser organizados os atributos que serão inseridos nas Entidades</w:t>
      </w:r>
    </w:p>
    <w:p w:rsidR="008F28EC" w:rsidRDefault="008F28EC">
      <w:r>
        <w:rPr>
          <w:noProof/>
        </w:rPr>
        <w:drawing>
          <wp:inline distT="0" distB="0" distL="0" distR="0">
            <wp:extent cx="3208020" cy="2140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MedGroup-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418" cy="219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8F28EC" w:rsidP="008A7F37">
      <w:r>
        <w:t>Serve para dar uma visão ampla do Banco de Dados</w:t>
      </w:r>
      <w:r>
        <w:rPr>
          <w:noProof/>
        </w:rPr>
        <w:drawing>
          <wp:inline distT="0" distB="0" distL="0" distR="0">
            <wp:extent cx="3268299" cy="225552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MedGroup-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239" cy="22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8A7F37" w:rsidRDefault="008F28EC" w:rsidP="008A7F37">
      <w:r>
        <w:rPr>
          <w:noProof/>
        </w:rPr>
        <w:drawing>
          <wp:anchor distT="0" distB="0" distL="114300" distR="114300" simplePos="0" relativeHeight="251661312" behindDoc="1" locked="0" layoutInCell="1" allowOverlap="1" wp14:anchorId="6151A3C4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3268115" cy="1852930"/>
            <wp:effectExtent l="0" t="0" r="889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MedGroup-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11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Serve para identificar as Entidades do projeto</w:t>
      </w:r>
    </w:p>
    <w:p w:rsidR="00DA19B6" w:rsidRDefault="00DA19B6"/>
    <w:p w:rsidR="008F28EC" w:rsidRDefault="008F28EC">
      <w:pPr>
        <w:sectPr w:rsidR="008F28EC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8F28EC" w:rsidP="00295E15">
      <w:pPr>
        <w:ind w:firstLine="720"/>
      </w:pPr>
      <w:hyperlink r:id="rId15" w:history="1">
        <w:r>
          <w:rPr>
            <w:rStyle w:val="Hyperlink"/>
          </w:rPr>
          <w:t>https://trello.com/b/ndfjnkPc/spmedgroup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39E" w:rsidRDefault="00CE139E">
      <w:pPr>
        <w:spacing w:after="0" w:line="240" w:lineRule="auto"/>
      </w:pPr>
      <w:r>
        <w:separator/>
      </w:r>
    </w:p>
  </w:endnote>
  <w:endnote w:type="continuationSeparator" w:id="0">
    <w:p w:rsidR="00CE139E" w:rsidRDefault="00CE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E139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39E" w:rsidRDefault="00CE139E">
      <w:pPr>
        <w:spacing w:after="0" w:line="240" w:lineRule="auto"/>
      </w:pPr>
      <w:r>
        <w:separator/>
      </w:r>
    </w:p>
  </w:footnote>
  <w:footnote w:type="continuationSeparator" w:id="0">
    <w:p w:rsidR="00CE139E" w:rsidRDefault="00CE1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76E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8F28EC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E139E"/>
    <w:rsid w:val="00D0024A"/>
    <w:rsid w:val="00DA19B6"/>
    <w:rsid w:val="00DB563A"/>
    <w:rsid w:val="00DE3EA9"/>
    <w:rsid w:val="00E43E78"/>
    <w:rsid w:val="00E56A51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12193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ndfjnkPc/spmed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23787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59A70-066F-4A67-9B26-5DCDBF20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</TotalTime>
  <Pages>12</Pages>
  <Words>498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Mateus Braz Almeida De Sousa</cp:lastModifiedBy>
  <cp:revision>2</cp:revision>
  <dcterms:created xsi:type="dcterms:W3CDTF">2020-02-12T18:08:00Z</dcterms:created>
  <dcterms:modified xsi:type="dcterms:W3CDTF">2020-02-12T18:08:00Z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